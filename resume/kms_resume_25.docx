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6"/>
        <w:gridCol w:w="3209"/>
        <w:gridCol w:w="3505"/>
      </w:tblGrid>
      <w:tr w:rsidR="006D01EA" w14:paraId="1D3495CC" w14:textId="77777777" w:rsidTr="003E543D">
        <w:tc>
          <w:tcPr>
            <w:tcW w:w="3356" w:type="dxa"/>
          </w:tcPr>
          <w:p w14:paraId="2FF2B2C5" w14:textId="5B836106" w:rsidR="006D01EA" w:rsidRPr="003E543D" w:rsidRDefault="006D01EA" w:rsidP="006D01EA">
            <w:pPr>
              <w:pStyle w:val="ContactInfo"/>
              <w:jc w:val="center"/>
            </w:pPr>
            <w:r w:rsidRPr="003E543D">
              <w:t>(585) 309-3015</w:t>
            </w:r>
          </w:p>
        </w:tc>
        <w:tc>
          <w:tcPr>
            <w:tcW w:w="3209" w:type="dxa"/>
          </w:tcPr>
          <w:p w14:paraId="0CC1067D" w14:textId="3A8FF066" w:rsidR="006D01EA" w:rsidRPr="003E543D" w:rsidRDefault="006D01EA" w:rsidP="006D01EA">
            <w:pPr>
              <w:pStyle w:val="ContactInfo"/>
              <w:jc w:val="center"/>
            </w:pPr>
            <w:r w:rsidRPr="003E543D">
              <w:t>kms2096@g.rit.edu</w:t>
            </w:r>
          </w:p>
        </w:tc>
        <w:tc>
          <w:tcPr>
            <w:tcW w:w="3505" w:type="dxa"/>
          </w:tcPr>
          <w:p w14:paraId="6422917F" w14:textId="74B8201F" w:rsidR="006D01EA" w:rsidRPr="003E543D" w:rsidRDefault="00000000" w:rsidP="006D01EA">
            <w:pPr>
              <w:pStyle w:val="ContactInfo"/>
              <w:jc w:val="center"/>
            </w:pPr>
            <w:hyperlink r:id="rId8" w:history="1">
              <w:r w:rsidR="008A79C5" w:rsidRPr="000B503A">
                <w:rPr>
                  <w:rStyle w:val="Hyperlink"/>
                </w:rPr>
                <w:t>https://</w:t>
              </w:r>
              <w:r w:rsidR="003E543D" w:rsidRPr="000B503A">
                <w:rPr>
                  <w:rStyle w:val="Hyperlink"/>
                </w:rPr>
                <w:t>kms2096.github.io/ks-portfolio/</w:t>
              </w:r>
            </w:hyperlink>
          </w:p>
        </w:tc>
      </w:tr>
    </w:tbl>
    <w:p w14:paraId="1FDCCA07" w14:textId="3E0AEB7D" w:rsidR="000710A0" w:rsidRPr="003E543D" w:rsidRDefault="000710A0" w:rsidP="003E543D">
      <w:pPr>
        <w:pStyle w:val="ContactInfo"/>
        <w:jc w:val="left"/>
        <w:rPr>
          <w:sz w:val="2"/>
          <w:szCs w:val="2"/>
        </w:rPr>
      </w:pPr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layout table"/>
      </w:tblPr>
      <w:tblGrid>
        <w:gridCol w:w="1710"/>
        <w:gridCol w:w="8370"/>
      </w:tblGrid>
      <w:tr w:rsidR="000828D3" w:rsidRPr="003E543D" w14:paraId="134F9E35" w14:textId="77777777" w:rsidTr="00E93C80">
        <w:trPr>
          <w:trHeight w:val="1251"/>
        </w:trPr>
        <w:tc>
          <w:tcPr>
            <w:tcW w:w="1710" w:type="dxa"/>
            <w:tcMar>
              <w:right w:w="475" w:type="dxa"/>
            </w:tcMar>
          </w:tcPr>
          <w:p w14:paraId="1EB41F3D" w14:textId="77777777" w:rsidR="000828D3" w:rsidRDefault="000828D3" w:rsidP="00866B83">
            <w:pPr>
              <w:pStyle w:val="Heading1"/>
            </w:pPr>
            <w:r>
              <w:t>Skills &amp; Abilities</w:t>
            </w:r>
          </w:p>
        </w:tc>
        <w:tc>
          <w:tcPr>
            <w:tcW w:w="8370" w:type="dxa"/>
          </w:tcPr>
          <w:p w14:paraId="7F1F1CBB" w14:textId="090CF577" w:rsidR="000828D3" w:rsidRDefault="000828D3" w:rsidP="00866B83">
            <w:pPr>
              <w:pStyle w:val="ResumeText"/>
              <w:spacing w:line="360" w:lineRule="auto"/>
            </w:pPr>
            <w:r>
              <w:t xml:space="preserve">Programming: </w:t>
            </w:r>
            <w:r w:rsidR="00786D01">
              <w:t>C++</w:t>
            </w:r>
            <w:r w:rsidR="000977DC">
              <w:t>, C, C#</w:t>
            </w:r>
            <w:r w:rsidR="00BE42AD">
              <w:t xml:space="preserve">, </w:t>
            </w:r>
            <w:r w:rsidR="00E81E4A">
              <w:t xml:space="preserve">Python, </w:t>
            </w:r>
            <w:r w:rsidR="00572697">
              <w:t xml:space="preserve">HLSL, </w:t>
            </w:r>
            <w:r>
              <w:t xml:space="preserve">Java, </w:t>
            </w:r>
            <w:r w:rsidR="002C6928">
              <w:t>JavaScript</w:t>
            </w:r>
            <w:r>
              <w:t>, HTML, CSS, Blueprints proficiency</w:t>
            </w:r>
          </w:p>
          <w:p w14:paraId="679E2D43" w14:textId="31BBD446" w:rsidR="000828D3" w:rsidRDefault="000828D3" w:rsidP="00866B83">
            <w:pPr>
              <w:pStyle w:val="ResumeText"/>
              <w:spacing w:line="360" w:lineRule="auto"/>
            </w:pPr>
            <w:r>
              <w:t xml:space="preserve">Game Engines: </w:t>
            </w:r>
            <w:r w:rsidR="00E93C80" w:rsidRPr="000977DC">
              <w:t xml:space="preserve">Proprietary </w:t>
            </w:r>
            <w:r w:rsidR="000977DC" w:rsidRPr="000977DC">
              <w:t xml:space="preserve">Diablo IV </w:t>
            </w:r>
            <w:r w:rsidR="00E93C80" w:rsidRPr="000977DC">
              <w:t>Engine,</w:t>
            </w:r>
            <w:r w:rsidR="00E93C80">
              <w:t xml:space="preserve"> </w:t>
            </w:r>
            <w:r>
              <w:t>Unity, Unreal Engine 4/5</w:t>
            </w:r>
            <w:r w:rsidR="00BE42AD">
              <w:t>,</w:t>
            </w:r>
            <w:r>
              <w:t xml:space="preserve"> </w:t>
            </w:r>
            <w:proofErr w:type="spellStart"/>
            <w:r>
              <w:t>Mono</w:t>
            </w:r>
            <w:r w:rsidR="00A36805">
              <w:t>G</w:t>
            </w:r>
            <w:r>
              <w:t>ame</w:t>
            </w:r>
            <w:proofErr w:type="spellEnd"/>
            <w:r w:rsidR="00E81E4A">
              <w:t>, Godot</w:t>
            </w:r>
          </w:p>
          <w:p w14:paraId="3A3B62F2" w14:textId="570DB494" w:rsidR="000828D3" w:rsidRDefault="000828D3" w:rsidP="00866B83">
            <w:pPr>
              <w:pStyle w:val="ResumeText"/>
              <w:spacing w:line="360" w:lineRule="auto"/>
            </w:pPr>
            <w:r>
              <w:t>Software: Perforce</w:t>
            </w:r>
            <w:r w:rsidR="000B0BF7">
              <w:t>, Jira, Confluence</w:t>
            </w:r>
            <w:r w:rsidR="00C518E0">
              <w:t>, Slack</w:t>
            </w:r>
            <w:r>
              <w:t xml:space="preserve">, </w:t>
            </w:r>
            <w:r w:rsidR="002B6739">
              <w:t>*NIX,</w:t>
            </w:r>
            <w:r>
              <w:t xml:space="preserve"> Adobe Suite</w:t>
            </w:r>
          </w:p>
        </w:tc>
      </w:tr>
      <w:tr w:rsidR="000828D3" w14:paraId="30DFECF3" w14:textId="77777777" w:rsidTr="00F43F7A">
        <w:trPr>
          <w:trHeight w:val="206"/>
        </w:trPr>
        <w:tc>
          <w:tcPr>
            <w:tcW w:w="1710" w:type="dxa"/>
            <w:tcMar>
              <w:right w:w="475" w:type="dxa"/>
            </w:tcMar>
          </w:tcPr>
          <w:p w14:paraId="796141D3" w14:textId="7A31082A" w:rsidR="000828D3" w:rsidRDefault="000828D3" w:rsidP="000828D3">
            <w:pPr>
              <w:pStyle w:val="Heading1"/>
            </w:pPr>
            <w:r>
              <w:t>Education</w:t>
            </w:r>
          </w:p>
        </w:tc>
        <w:tc>
          <w:tcPr>
            <w:tcW w:w="8370" w:type="dxa"/>
          </w:tcPr>
          <w:p w14:paraId="23272C6C" w14:textId="5CCF4C50" w:rsidR="000828D3" w:rsidRDefault="000828D3" w:rsidP="00EF1C41">
            <w:pPr>
              <w:pStyle w:val="Heading2"/>
            </w:pPr>
            <w:r>
              <w:t>rochester institute of technology, rochester, ny - b.s. Game Design and development</w:t>
            </w:r>
          </w:p>
        </w:tc>
      </w:tr>
      <w:tr w:rsidR="00FC0C11" w14:paraId="090BFAD0" w14:textId="77777777" w:rsidTr="00871EBB">
        <w:tc>
          <w:tcPr>
            <w:tcW w:w="1710" w:type="dxa"/>
            <w:tcMar>
              <w:right w:w="475" w:type="dxa"/>
            </w:tcMar>
          </w:tcPr>
          <w:p w14:paraId="3BEDA7F9" w14:textId="767A64B6" w:rsidR="00FC0C11" w:rsidRDefault="00FC0C11" w:rsidP="00FC0C11">
            <w:pPr>
              <w:pStyle w:val="Heading1"/>
            </w:pPr>
            <w:r>
              <w:t>Work History</w:t>
            </w:r>
          </w:p>
        </w:tc>
        <w:tc>
          <w:tcPr>
            <w:tcW w:w="8370" w:type="dxa"/>
          </w:tcPr>
          <w:p w14:paraId="117D4661" w14:textId="3FAD76BF" w:rsidR="00EF1C41" w:rsidRDefault="00EF1C41" w:rsidP="00EF1C41">
            <w:pPr>
              <w:pStyle w:val="Heading2"/>
            </w:pPr>
            <w:r>
              <w:t>activision Blizzard, Albany, ny</w:t>
            </w:r>
          </w:p>
          <w:p w14:paraId="0E01C34B" w14:textId="609AFB15" w:rsidR="00EF1C41" w:rsidRDefault="00EF1C41" w:rsidP="00EF1C41">
            <w:pPr>
              <w:pStyle w:val="ResumeText"/>
            </w:pPr>
            <w:r>
              <w:t xml:space="preserve"> June 2024 – Present</w:t>
            </w:r>
          </w:p>
          <w:p w14:paraId="76F78A30" w14:textId="64B282FC" w:rsidR="00EF1C41" w:rsidRDefault="000977DC" w:rsidP="000977DC">
            <w:pPr>
              <w:pStyle w:val="ResumeText"/>
              <w:numPr>
                <w:ilvl w:val="0"/>
                <w:numId w:val="2"/>
              </w:numPr>
            </w:pPr>
            <w:r>
              <w:t xml:space="preserve">Worked </w:t>
            </w:r>
            <w:r>
              <w:t>on engine team</w:t>
            </w:r>
            <w:r>
              <w:t xml:space="preserve"> to create new and upgrade existing </w:t>
            </w:r>
            <w:r>
              <w:t xml:space="preserve">UI </w:t>
            </w:r>
            <w:r w:rsidR="00F43F7A" w:rsidRPr="00F43F7A">
              <w:t>features used in</w:t>
            </w:r>
            <w:r w:rsidR="00EF1C41">
              <w:t xml:space="preserve"> Diablo IV</w:t>
            </w:r>
            <w:r>
              <w:t>’s engine utilizing C++</w:t>
            </w:r>
          </w:p>
          <w:p w14:paraId="19F0EE95" w14:textId="306FC1B0" w:rsidR="00F43F7A" w:rsidRDefault="000977DC" w:rsidP="00FC0C11">
            <w:pPr>
              <w:pStyle w:val="ResumeText"/>
              <w:numPr>
                <w:ilvl w:val="0"/>
                <w:numId w:val="2"/>
              </w:numPr>
            </w:pPr>
            <w:r>
              <w:t>Created</w:t>
            </w:r>
            <w:r w:rsidR="00F43F7A">
              <w:t xml:space="preserve"> technical documentation for new features</w:t>
            </w:r>
            <w:r>
              <w:t xml:space="preserve"> </w:t>
            </w:r>
          </w:p>
          <w:p w14:paraId="240226C6" w14:textId="0305F110" w:rsidR="000977DC" w:rsidRDefault="000977DC" w:rsidP="00FC0C11">
            <w:pPr>
              <w:pStyle w:val="ResumeText"/>
              <w:numPr>
                <w:ilvl w:val="0"/>
                <w:numId w:val="2"/>
              </w:numPr>
            </w:pPr>
            <w:r>
              <w:t>Worked with designers to add support for new design elements</w:t>
            </w:r>
          </w:p>
          <w:p w14:paraId="1A47CF95" w14:textId="67CE78A7" w:rsidR="00E02144" w:rsidRDefault="009A6F29" w:rsidP="00FC0C11">
            <w:pPr>
              <w:pStyle w:val="Heading2"/>
            </w:pPr>
            <w:r>
              <w:t>Student researcher</w:t>
            </w:r>
            <w:r w:rsidR="00E02144">
              <w:t>, Rochester, ny</w:t>
            </w:r>
          </w:p>
          <w:p w14:paraId="7FAED5BF" w14:textId="491751B1" w:rsidR="00E02144" w:rsidRDefault="009A6F29" w:rsidP="00E02144">
            <w:pPr>
              <w:pStyle w:val="ResumeText"/>
            </w:pPr>
            <w:r>
              <w:t xml:space="preserve"> </w:t>
            </w:r>
            <w:r w:rsidR="005B4F92">
              <w:t>January 2024</w:t>
            </w:r>
            <w:r w:rsidR="00E02144">
              <w:t xml:space="preserve"> – </w:t>
            </w:r>
            <w:r w:rsidR="00EF1C41">
              <w:t>May 2024</w:t>
            </w:r>
          </w:p>
          <w:p w14:paraId="2485F51D" w14:textId="7639FD6C" w:rsidR="005B4F92" w:rsidRDefault="0088276C" w:rsidP="005B4F92">
            <w:pPr>
              <w:pStyle w:val="ResumeText"/>
              <w:numPr>
                <w:ilvl w:val="0"/>
                <w:numId w:val="2"/>
              </w:numPr>
            </w:pPr>
            <w:r>
              <w:t>Assisted</w:t>
            </w:r>
            <w:r w:rsidR="00CC3DA0">
              <w:t xml:space="preserve"> </w:t>
            </w:r>
            <w:r>
              <w:t>in building</w:t>
            </w:r>
            <w:r w:rsidR="00CC3DA0">
              <w:t xml:space="preserve"> </w:t>
            </w:r>
            <w:r w:rsidR="00B50BC1">
              <w:t>an AI framework for interactive story experience management</w:t>
            </w:r>
          </w:p>
          <w:p w14:paraId="71B02716" w14:textId="73984075" w:rsidR="009A6F29" w:rsidRDefault="00E35B11" w:rsidP="004C2E14">
            <w:pPr>
              <w:pStyle w:val="ResumeText"/>
              <w:numPr>
                <w:ilvl w:val="0"/>
                <w:numId w:val="2"/>
              </w:numPr>
            </w:pPr>
            <w:r>
              <w:t>Designed and built</w:t>
            </w:r>
            <w:r w:rsidR="00B127E8">
              <w:t xml:space="preserve"> Python</w:t>
            </w:r>
            <w:r w:rsidR="004C2E14">
              <w:t xml:space="preserve"> parser</w:t>
            </w:r>
            <w:r w:rsidR="000977DC">
              <w:t>s</w:t>
            </w:r>
            <w:r w:rsidR="004C2E14">
              <w:t xml:space="preserve"> </w:t>
            </w:r>
            <w:r w:rsidR="00B127E8">
              <w:t xml:space="preserve">for </w:t>
            </w:r>
            <w:r w:rsidR="004C2E14">
              <w:t>PDDL</w:t>
            </w:r>
            <w:r w:rsidR="00B127E8">
              <w:t xml:space="preserve"> files</w:t>
            </w:r>
            <w:r w:rsidR="009D32B3">
              <w:t xml:space="preserve"> </w:t>
            </w:r>
            <w:r w:rsidR="000977DC">
              <w:t>containing nested objects</w:t>
            </w:r>
          </w:p>
          <w:p w14:paraId="5076948D" w14:textId="194412AC" w:rsidR="00FC0C11" w:rsidRDefault="00FC0C11" w:rsidP="00FC0C11">
            <w:pPr>
              <w:pStyle w:val="Heading2"/>
            </w:pPr>
            <w:r>
              <w:t xml:space="preserve">something wicked games, </w:t>
            </w:r>
            <w:r w:rsidR="00050664">
              <w:t>remote</w:t>
            </w:r>
          </w:p>
          <w:p w14:paraId="702DB791" w14:textId="77777777" w:rsidR="00FC0C11" w:rsidRDefault="00FC0C11" w:rsidP="00FC0C11">
            <w:pPr>
              <w:pStyle w:val="ResumeText"/>
            </w:pPr>
            <w:r>
              <w:t>June 2023 – August 2023</w:t>
            </w:r>
          </w:p>
          <w:p w14:paraId="56968162" w14:textId="35B3444B" w:rsidR="004B7075" w:rsidRDefault="00FC0C11" w:rsidP="00FC0C11">
            <w:pPr>
              <w:pStyle w:val="ResumeText"/>
              <w:numPr>
                <w:ilvl w:val="0"/>
                <w:numId w:val="1"/>
              </w:numPr>
            </w:pPr>
            <w:r>
              <w:t xml:space="preserve">Worked on a large </w:t>
            </w:r>
            <w:r w:rsidR="000977DC">
              <w:t xml:space="preserve">remote </w:t>
            </w:r>
            <w:r>
              <w:t xml:space="preserve">team </w:t>
            </w:r>
            <w:r w:rsidR="004B7075">
              <w:t xml:space="preserve">using </w:t>
            </w:r>
            <w:r w:rsidR="003A7CCA">
              <w:t xml:space="preserve">Perforce, </w:t>
            </w:r>
            <w:r w:rsidR="004B7075">
              <w:t>Jira,</w:t>
            </w:r>
            <w:r w:rsidR="000977DC">
              <w:t xml:space="preserve"> and</w:t>
            </w:r>
            <w:r w:rsidR="004B7075">
              <w:t xml:space="preserve"> Confluence</w:t>
            </w:r>
          </w:p>
          <w:p w14:paraId="7EE896A8" w14:textId="3BE8B354" w:rsidR="003A7CCA" w:rsidRDefault="003A7CCA" w:rsidP="00FC0C11">
            <w:pPr>
              <w:pStyle w:val="ResumeText"/>
              <w:numPr>
                <w:ilvl w:val="0"/>
                <w:numId w:val="1"/>
              </w:numPr>
            </w:pPr>
            <w:r>
              <w:t>Utilized Unreal Engine 5 and employed a combination of C++, blueprints, and UMG to create widgets</w:t>
            </w:r>
          </w:p>
          <w:p w14:paraId="2751D2AD" w14:textId="13ECED2A" w:rsidR="00C87E83" w:rsidRDefault="00066D42" w:rsidP="00FC0C11">
            <w:pPr>
              <w:pStyle w:val="ResumeText"/>
              <w:numPr>
                <w:ilvl w:val="0"/>
                <w:numId w:val="1"/>
              </w:numPr>
            </w:pPr>
            <w:r>
              <w:t>Provid</w:t>
            </w:r>
            <w:r w:rsidR="00117144">
              <w:t>ed</w:t>
            </w:r>
            <w:r>
              <w:t xml:space="preserve"> </w:t>
            </w:r>
            <w:r w:rsidR="00565059">
              <w:t>gameplay demonstrations</w:t>
            </w:r>
            <w:r w:rsidR="00117144">
              <w:t xml:space="preserve">, recordings </w:t>
            </w:r>
            <w:r w:rsidR="00807B43">
              <w:t>and write</w:t>
            </w:r>
            <w:r w:rsidR="00A36805">
              <w:t xml:space="preserve"> </w:t>
            </w:r>
            <w:r w:rsidR="00807B43">
              <w:t xml:space="preserve">ups </w:t>
            </w:r>
            <w:r w:rsidR="00117144">
              <w:t xml:space="preserve">of </w:t>
            </w:r>
            <w:r w:rsidR="00807B43">
              <w:t>glitches</w:t>
            </w:r>
            <w:r w:rsidR="00117144">
              <w:t>,</w:t>
            </w:r>
            <w:r w:rsidR="00565059">
              <w:t xml:space="preserve"> </w:t>
            </w:r>
            <w:r w:rsidR="007145A5">
              <w:t xml:space="preserve">and feedback </w:t>
            </w:r>
            <w:r w:rsidR="00565059">
              <w:t xml:space="preserve">to </w:t>
            </w:r>
            <w:r w:rsidR="00B920B3">
              <w:t xml:space="preserve">other </w:t>
            </w:r>
            <w:r w:rsidR="00565059">
              <w:t>develop</w:t>
            </w:r>
            <w:r w:rsidR="00B920B3">
              <w:t>ers</w:t>
            </w:r>
          </w:p>
        </w:tc>
      </w:tr>
      <w:tr w:rsidR="00FC0C11" w14:paraId="2D08C08A" w14:textId="77777777" w:rsidTr="00FC0C11">
        <w:tc>
          <w:tcPr>
            <w:tcW w:w="1710" w:type="dxa"/>
          </w:tcPr>
          <w:p w14:paraId="7CAFBA1B" w14:textId="77777777" w:rsidR="00FC0C11" w:rsidRDefault="00FC0C11" w:rsidP="00FC0C11">
            <w:pPr>
              <w:pStyle w:val="Heading1"/>
              <w:jc w:val="center"/>
            </w:pPr>
            <w:r>
              <w:t>Projects</w:t>
            </w:r>
          </w:p>
        </w:tc>
        <w:tc>
          <w:tcPr>
            <w:tcW w:w="8370" w:type="dxa"/>
          </w:tcPr>
          <w:p w14:paraId="20180681" w14:textId="04866A8C" w:rsidR="00A536EE" w:rsidRDefault="00000000" w:rsidP="00A536EE">
            <w:pPr>
              <w:pStyle w:val="Heading2"/>
            </w:pPr>
            <w:hyperlink r:id="rId9" w:history="1">
              <w:r w:rsidR="00F02026" w:rsidRPr="002F0DD7">
                <w:rPr>
                  <w:rStyle w:val="Hyperlink"/>
                </w:rPr>
                <w:t>directx rendering engine</w:t>
              </w:r>
            </w:hyperlink>
            <w:r w:rsidR="00F02026">
              <w:t xml:space="preserve"> </w:t>
            </w:r>
            <w:r w:rsidR="00A536EE">
              <w:t xml:space="preserve">– </w:t>
            </w:r>
            <w:r w:rsidR="00F02026">
              <w:t>Visual Studio</w:t>
            </w:r>
          </w:p>
          <w:p w14:paraId="54BE5176" w14:textId="38761A10" w:rsidR="00A536EE" w:rsidRDefault="00F02026" w:rsidP="00A536EE">
            <w:pPr>
              <w:pStyle w:val="ResumeText"/>
            </w:pPr>
            <w:r>
              <w:t>August</w:t>
            </w:r>
            <w:r w:rsidR="00A536EE">
              <w:t xml:space="preserve"> 2023 – </w:t>
            </w:r>
            <w:r w:rsidR="00AE43EE">
              <w:t>December</w:t>
            </w:r>
            <w:r w:rsidR="00A536EE">
              <w:t xml:space="preserve"> 2023</w:t>
            </w:r>
          </w:p>
          <w:p w14:paraId="24480A77" w14:textId="6B625A5C" w:rsidR="00A536EE" w:rsidRDefault="00AE43EE" w:rsidP="00A536EE">
            <w:pPr>
              <w:pStyle w:val="ResumeText"/>
              <w:numPr>
                <w:ilvl w:val="0"/>
                <w:numId w:val="1"/>
              </w:numPr>
            </w:pPr>
            <w:r>
              <w:t xml:space="preserve">Built a DirectX rendering engine using Win32 API, HLSL, and C++ </w:t>
            </w:r>
          </w:p>
          <w:p w14:paraId="195341B7" w14:textId="1C396019" w:rsidR="008213CB" w:rsidRDefault="00AE43EE" w:rsidP="00740DEA">
            <w:pPr>
              <w:pStyle w:val="ResumeText"/>
              <w:numPr>
                <w:ilvl w:val="0"/>
                <w:numId w:val="1"/>
              </w:numPr>
            </w:pPr>
            <w:r>
              <w:t>Implemented GUI, multiple cameras, a lighting system</w:t>
            </w:r>
            <w:r w:rsidR="008213CB">
              <w:t xml:space="preserve">, </w:t>
            </w:r>
            <w:r w:rsidR="00740DEA">
              <w:t xml:space="preserve">normal mapping, </w:t>
            </w:r>
            <w:r w:rsidR="008213CB">
              <w:t>and textures</w:t>
            </w:r>
            <w:r w:rsidR="00740DEA">
              <w:t xml:space="preserve"> </w:t>
            </w:r>
          </w:p>
          <w:p w14:paraId="3C045C36" w14:textId="2A245956" w:rsidR="00FC0C11" w:rsidRDefault="00000000" w:rsidP="00FC0C11">
            <w:pPr>
              <w:pStyle w:val="Heading2"/>
            </w:pPr>
            <w:hyperlink r:id="rId10" w:history="1">
              <w:r w:rsidR="00DF239B" w:rsidRPr="00DF239B">
                <w:rPr>
                  <w:rStyle w:val="Hyperlink"/>
                </w:rPr>
                <w:t>high noon</w:t>
              </w:r>
            </w:hyperlink>
            <w:r w:rsidR="00DF239B">
              <w:t xml:space="preserve"> </w:t>
            </w:r>
            <w:r w:rsidR="00FC0C11">
              <w:t xml:space="preserve">– Unity </w:t>
            </w:r>
          </w:p>
          <w:p w14:paraId="0E52561E" w14:textId="77777777" w:rsidR="00FC0C11" w:rsidRDefault="00FC0C11" w:rsidP="00FC0C11">
            <w:pPr>
              <w:pStyle w:val="ResumeText"/>
            </w:pPr>
            <w:r>
              <w:t>September 2022 - October 2022</w:t>
            </w:r>
          </w:p>
          <w:p w14:paraId="29A4A989" w14:textId="6F3F530F" w:rsidR="00FC0C11" w:rsidRDefault="00FC0C11" w:rsidP="00740DEA">
            <w:pPr>
              <w:pStyle w:val="ResumeText"/>
              <w:numPr>
                <w:ilvl w:val="0"/>
                <w:numId w:val="1"/>
              </w:numPr>
            </w:pPr>
            <w:r w:rsidRPr="00335599">
              <w:t>Solo project with custom physics and collision system</w:t>
            </w:r>
            <w:r>
              <w:t xml:space="preserve"> u</w:t>
            </w:r>
            <w:r w:rsidRPr="00335599">
              <w:t>tiliz</w:t>
            </w:r>
            <w:r>
              <w:t>ing</w:t>
            </w:r>
            <w:r w:rsidRPr="00335599">
              <w:t xml:space="preserve"> Unity's canvas, animation, and new input system</w:t>
            </w:r>
          </w:p>
        </w:tc>
      </w:tr>
    </w:tbl>
    <w:p w14:paraId="23A2235C" w14:textId="77777777" w:rsidR="000828D3" w:rsidRPr="00E024B7" w:rsidRDefault="000828D3">
      <w:pPr>
        <w:rPr>
          <w:sz w:val="2"/>
          <w:szCs w:val="2"/>
        </w:rPr>
      </w:pPr>
    </w:p>
    <w:sectPr w:rsidR="000828D3" w:rsidRPr="00E024B7" w:rsidSect="00F66D71">
      <w:footerReference w:type="default" r:id="rId11"/>
      <w:headerReference w:type="first" r:id="rId12"/>
      <w:pgSz w:w="12240" w:h="15840" w:code="1"/>
      <w:pgMar w:top="1080" w:right="1080" w:bottom="1080" w:left="1080" w:header="432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BDFBA" w14:textId="77777777" w:rsidR="004B41FE" w:rsidRDefault="004B41FE">
      <w:pPr>
        <w:spacing w:after="0" w:line="240" w:lineRule="auto"/>
      </w:pPr>
      <w:r>
        <w:separator/>
      </w:r>
    </w:p>
  </w:endnote>
  <w:endnote w:type="continuationSeparator" w:id="0">
    <w:p w14:paraId="1C8D035F" w14:textId="77777777" w:rsidR="004B41FE" w:rsidRDefault="004B41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GMinchoB">
    <w:altName w:val="MS PMincho"/>
    <w:panose1 w:val="020B0604020202020204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GGothicM">
    <w:altName w:val="HGｺﾞｼｯｸM"/>
    <w:panose1 w:val="020B0604020202020204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F43BC" w14:textId="77777777" w:rsidR="000710A0" w:rsidRDefault="00602E0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A0491" w14:textId="77777777" w:rsidR="004B41FE" w:rsidRDefault="004B41FE">
      <w:pPr>
        <w:spacing w:after="0" w:line="240" w:lineRule="auto"/>
      </w:pPr>
      <w:r>
        <w:separator/>
      </w:r>
    </w:p>
  </w:footnote>
  <w:footnote w:type="continuationSeparator" w:id="0">
    <w:p w14:paraId="22296B12" w14:textId="77777777" w:rsidR="004B41FE" w:rsidRDefault="004B41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9E5FE" w14:textId="3AAEAD1B" w:rsidR="00E95F90" w:rsidRDefault="008D344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0" locked="0" layoutInCell="1" allowOverlap="0" wp14:anchorId="5A33BBE0" wp14:editId="4F95D91A">
              <wp:simplePos x="0" y="0"/>
              <wp:positionH relativeFrom="margin">
                <wp:align>right</wp:align>
              </wp:positionH>
              <wp:positionV relativeFrom="topMargin">
                <wp:align>bottom</wp:align>
              </wp:positionV>
              <wp:extent cx="5949950" cy="394970"/>
              <wp:effectExtent l="0" t="0" r="0" b="5080"/>
              <wp:wrapNone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9950" cy="3949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Theme="majorHAnsi" w:hAnsiTheme="majorHAnsi" w:cstheme="majorHAnsi"/>
                              <w:caps/>
                              <w:color w:val="FFFFFF" w:themeColor="background1"/>
                              <w:sz w:val="32"/>
                              <w:szCs w:val="32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1B0D463" w14:textId="22FF8EF0" w:rsidR="008D3448" w:rsidRPr="00801208" w:rsidRDefault="008D3448" w:rsidP="00801208">
                              <w:pPr>
                                <w:pStyle w:val="Header"/>
                                <w:rPr>
                                  <w:rFonts w:asciiTheme="majorHAnsi" w:hAnsiTheme="majorHAnsi" w:cstheme="majorHAnsi"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801208">
                                <w:rPr>
                                  <w:rFonts w:asciiTheme="majorHAnsi" w:hAnsiTheme="majorHAnsi" w:cstheme="majorHAnsi"/>
                                  <w:caps/>
                                  <w:color w:val="FFFFFF" w:themeColor="background1"/>
                                  <w:sz w:val="32"/>
                                  <w:szCs w:val="32"/>
                                </w:rPr>
                                <w:t>Katherine stein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rect w14:anchorId="5A33BBE0" id="Rectangle 63" o:spid="_x0000_s1026" style="position:absolute;margin-left:417.3pt;margin-top:0;width:468.5pt;height:31.1pt;z-index:251659264;visibility:visible;mso-wrap-style:square;mso-width-percent:1000;mso-height-percent:0;mso-wrap-distance-left:9.35pt;mso-wrap-distance-top:0;mso-wrap-distance-right:9.35pt;mso-wrap-distance-bottom:0;mso-position-horizontal:right;mso-position-horizontal-relative:margin;mso-position-vertical:bottom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" o:allowoverlap="f" fillcolor="#7e97ad [3204]" stroked="f" strokeweight="2pt">
              <v:textbox>
                <w:txbxContent>
                  <w:sdt>
                    <w:sdtPr>
                      <w:rPr>
                        <w:rFonts w:asciiTheme="majorHAnsi" w:hAnsiTheme="majorHAnsi" w:cstheme="majorHAnsi"/>
                        <w:caps/>
                        <w:color w:val="FFFFFF" w:themeColor="background1"/>
                        <w:sz w:val="32"/>
                        <w:szCs w:val="32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1B0D463" w14:textId="22FF8EF0" w:rsidR="008D3448" w:rsidRPr="00801208" w:rsidRDefault="008D3448" w:rsidP="00801208">
                        <w:pPr>
                          <w:pStyle w:val="Header"/>
                          <w:rPr>
                            <w:rFonts w:asciiTheme="majorHAnsi" w:hAnsiTheme="majorHAnsi" w:cstheme="majorHAnsi"/>
                            <w:caps/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801208">
                          <w:rPr>
                            <w:rFonts w:asciiTheme="majorHAnsi" w:hAnsiTheme="majorHAnsi" w:cstheme="majorHAnsi"/>
                            <w:caps/>
                            <w:color w:val="FFFFFF" w:themeColor="background1"/>
                            <w:sz w:val="32"/>
                            <w:szCs w:val="32"/>
                          </w:rPr>
                          <w:t>Katherine stein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67278"/>
    <w:multiLevelType w:val="hybridMultilevel"/>
    <w:tmpl w:val="54AE2A62"/>
    <w:lvl w:ilvl="0" w:tplc="139A3A06">
      <w:start w:val="58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8242D"/>
    <w:multiLevelType w:val="hybridMultilevel"/>
    <w:tmpl w:val="366AEE24"/>
    <w:lvl w:ilvl="0" w:tplc="44608F98">
      <w:start w:val="58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3751064">
    <w:abstractNumId w:val="1"/>
  </w:num>
  <w:num w:numId="2" w16cid:durableId="16123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E30"/>
    <w:rsid w:val="000033DC"/>
    <w:rsid w:val="00024A42"/>
    <w:rsid w:val="00036C4E"/>
    <w:rsid w:val="00050664"/>
    <w:rsid w:val="00066D42"/>
    <w:rsid w:val="000710A0"/>
    <w:rsid w:val="00073168"/>
    <w:rsid w:val="000828D3"/>
    <w:rsid w:val="0008308D"/>
    <w:rsid w:val="000977DC"/>
    <w:rsid w:val="000B0BF7"/>
    <w:rsid w:val="000B503A"/>
    <w:rsid w:val="000C506F"/>
    <w:rsid w:val="000C57EF"/>
    <w:rsid w:val="000D6CB2"/>
    <w:rsid w:val="000E7D33"/>
    <w:rsid w:val="001062F4"/>
    <w:rsid w:val="00112E2B"/>
    <w:rsid w:val="001154C7"/>
    <w:rsid w:val="00117144"/>
    <w:rsid w:val="00122157"/>
    <w:rsid w:val="001345BC"/>
    <w:rsid w:val="00140E34"/>
    <w:rsid w:val="00172E2E"/>
    <w:rsid w:val="00183BDD"/>
    <w:rsid w:val="001C360E"/>
    <w:rsid w:val="001D4568"/>
    <w:rsid w:val="002013CD"/>
    <w:rsid w:val="00212AA6"/>
    <w:rsid w:val="00226817"/>
    <w:rsid w:val="00252284"/>
    <w:rsid w:val="00281F9F"/>
    <w:rsid w:val="00284AC6"/>
    <w:rsid w:val="002A28E4"/>
    <w:rsid w:val="002B6739"/>
    <w:rsid w:val="002C6928"/>
    <w:rsid w:val="002E6175"/>
    <w:rsid w:val="002F0DD7"/>
    <w:rsid w:val="003039BA"/>
    <w:rsid w:val="00331140"/>
    <w:rsid w:val="00335599"/>
    <w:rsid w:val="00371F7C"/>
    <w:rsid w:val="00397EF7"/>
    <w:rsid w:val="003A7CCA"/>
    <w:rsid w:val="003D7AB3"/>
    <w:rsid w:val="003E543D"/>
    <w:rsid w:val="003E75AF"/>
    <w:rsid w:val="004072BA"/>
    <w:rsid w:val="00423A00"/>
    <w:rsid w:val="00436DE9"/>
    <w:rsid w:val="004373D7"/>
    <w:rsid w:val="0044342B"/>
    <w:rsid w:val="00443B44"/>
    <w:rsid w:val="00444693"/>
    <w:rsid w:val="004631F8"/>
    <w:rsid w:val="00471740"/>
    <w:rsid w:val="00472735"/>
    <w:rsid w:val="00491BB9"/>
    <w:rsid w:val="004A1F83"/>
    <w:rsid w:val="004B41FE"/>
    <w:rsid w:val="004B45DC"/>
    <w:rsid w:val="004B677B"/>
    <w:rsid w:val="004B7075"/>
    <w:rsid w:val="004C12F8"/>
    <w:rsid w:val="004C2E14"/>
    <w:rsid w:val="004C36E8"/>
    <w:rsid w:val="004C3CC7"/>
    <w:rsid w:val="004E0622"/>
    <w:rsid w:val="004E3E8B"/>
    <w:rsid w:val="004E527D"/>
    <w:rsid w:val="004F5DFA"/>
    <w:rsid w:val="004F6EAC"/>
    <w:rsid w:val="00553D2D"/>
    <w:rsid w:val="00565059"/>
    <w:rsid w:val="00572697"/>
    <w:rsid w:val="005775A5"/>
    <w:rsid w:val="005856EA"/>
    <w:rsid w:val="005B4F92"/>
    <w:rsid w:val="005C64F3"/>
    <w:rsid w:val="005D6CCB"/>
    <w:rsid w:val="00602E00"/>
    <w:rsid w:val="006208C4"/>
    <w:rsid w:val="00636A8E"/>
    <w:rsid w:val="0066657E"/>
    <w:rsid w:val="00691BC5"/>
    <w:rsid w:val="00697A42"/>
    <w:rsid w:val="006B54B3"/>
    <w:rsid w:val="006D01EA"/>
    <w:rsid w:val="006D4BC1"/>
    <w:rsid w:val="006D5565"/>
    <w:rsid w:val="006F20A5"/>
    <w:rsid w:val="006F5158"/>
    <w:rsid w:val="00703B59"/>
    <w:rsid w:val="0070701A"/>
    <w:rsid w:val="007145A5"/>
    <w:rsid w:val="00740DEA"/>
    <w:rsid w:val="007437D3"/>
    <w:rsid w:val="00756C80"/>
    <w:rsid w:val="007652EE"/>
    <w:rsid w:val="00774A23"/>
    <w:rsid w:val="0078676C"/>
    <w:rsid w:val="00786D01"/>
    <w:rsid w:val="007B65FE"/>
    <w:rsid w:val="007D4CB8"/>
    <w:rsid w:val="007F32D1"/>
    <w:rsid w:val="007F542B"/>
    <w:rsid w:val="00801208"/>
    <w:rsid w:val="00801E9A"/>
    <w:rsid w:val="00807B43"/>
    <w:rsid w:val="00814945"/>
    <w:rsid w:val="008160C9"/>
    <w:rsid w:val="008213CB"/>
    <w:rsid w:val="008427AE"/>
    <w:rsid w:val="008577D4"/>
    <w:rsid w:val="00871EBB"/>
    <w:rsid w:val="00872B73"/>
    <w:rsid w:val="0088276C"/>
    <w:rsid w:val="00897C40"/>
    <w:rsid w:val="008A79C5"/>
    <w:rsid w:val="008D21AE"/>
    <w:rsid w:val="008D3448"/>
    <w:rsid w:val="008E1493"/>
    <w:rsid w:val="00914AB6"/>
    <w:rsid w:val="009218CD"/>
    <w:rsid w:val="00925FE0"/>
    <w:rsid w:val="0093447B"/>
    <w:rsid w:val="00936339"/>
    <w:rsid w:val="00955F82"/>
    <w:rsid w:val="00972E21"/>
    <w:rsid w:val="009749A7"/>
    <w:rsid w:val="009A0AFE"/>
    <w:rsid w:val="009A6F29"/>
    <w:rsid w:val="009B22B3"/>
    <w:rsid w:val="009D32B3"/>
    <w:rsid w:val="009E3CD8"/>
    <w:rsid w:val="009E5E5F"/>
    <w:rsid w:val="009F3E14"/>
    <w:rsid w:val="009F79E3"/>
    <w:rsid w:val="00A35D9B"/>
    <w:rsid w:val="00A36805"/>
    <w:rsid w:val="00A44B91"/>
    <w:rsid w:val="00A50AE9"/>
    <w:rsid w:val="00A536EE"/>
    <w:rsid w:val="00A83001"/>
    <w:rsid w:val="00AA79A8"/>
    <w:rsid w:val="00AE43EE"/>
    <w:rsid w:val="00B127E8"/>
    <w:rsid w:val="00B13C04"/>
    <w:rsid w:val="00B30084"/>
    <w:rsid w:val="00B50BC1"/>
    <w:rsid w:val="00B54CFF"/>
    <w:rsid w:val="00B75907"/>
    <w:rsid w:val="00B834AA"/>
    <w:rsid w:val="00B920B3"/>
    <w:rsid w:val="00B92CFD"/>
    <w:rsid w:val="00B94D7C"/>
    <w:rsid w:val="00BA2005"/>
    <w:rsid w:val="00BC6352"/>
    <w:rsid w:val="00BE3B58"/>
    <w:rsid w:val="00BE42AD"/>
    <w:rsid w:val="00BE4911"/>
    <w:rsid w:val="00C071F6"/>
    <w:rsid w:val="00C32E30"/>
    <w:rsid w:val="00C518E0"/>
    <w:rsid w:val="00C6123A"/>
    <w:rsid w:val="00C81A09"/>
    <w:rsid w:val="00C862FD"/>
    <w:rsid w:val="00C87480"/>
    <w:rsid w:val="00C87E83"/>
    <w:rsid w:val="00C9595D"/>
    <w:rsid w:val="00C96B5A"/>
    <w:rsid w:val="00CB1066"/>
    <w:rsid w:val="00CC3DA0"/>
    <w:rsid w:val="00CE281F"/>
    <w:rsid w:val="00CE6D74"/>
    <w:rsid w:val="00CF764F"/>
    <w:rsid w:val="00D11D06"/>
    <w:rsid w:val="00D16A9B"/>
    <w:rsid w:val="00D27EFF"/>
    <w:rsid w:val="00D31ADE"/>
    <w:rsid w:val="00D81051"/>
    <w:rsid w:val="00DF239B"/>
    <w:rsid w:val="00DF6388"/>
    <w:rsid w:val="00E02144"/>
    <w:rsid w:val="00E024B7"/>
    <w:rsid w:val="00E35B11"/>
    <w:rsid w:val="00E36398"/>
    <w:rsid w:val="00E36965"/>
    <w:rsid w:val="00E81E4A"/>
    <w:rsid w:val="00E93C80"/>
    <w:rsid w:val="00E95F90"/>
    <w:rsid w:val="00EC69AD"/>
    <w:rsid w:val="00EC7035"/>
    <w:rsid w:val="00EE67FB"/>
    <w:rsid w:val="00EF1C41"/>
    <w:rsid w:val="00F02026"/>
    <w:rsid w:val="00F071F0"/>
    <w:rsid w:val="00F159F3"/>
    <w:rsid w:val="00F239FB"/>
    <w:rsid w:val="00F3562D"/>
    <w:rsid w:val="00F43F7A"/>
    <w:rsid w:val="00F66D71"/>
    <w:rsid w:val="00F832B5"/>
    <w:rsid w:val="00FC0C11"/>
    <w:rsid w:val="00FC1315"/>
    <w:rsid w:val="00FD04BB"/>
    <w:rsid w:val="00FE1810"/>
    <w:rsid w:val="00FF3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EE1359"/>
  <w15:chartTrackingRefBased/>
  <w15:docId w15:val="{237E935E-9F0D-4BD6-A673-1DCB047D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Hyperlink">
    <w:name w:val="Hyperlink"/>
    <w:basedOn w:val="DefaultParagraphFont"/>
    <w:uiPriority w:val="99"/>
    <w:unhideWhenUsed/>
    <w:rsid w:val="00E95F90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F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95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427AE"/>
    <w:rPr>
      <w:color w:val="969696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36C4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36C4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36C4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6C4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6C4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ms2096.github.io/ks-portfol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kms2096.github.io/ks-portfolio/gamepages/HighNo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ms2096.github.io/ks-portfolio/gamepages/GraphicsEngine.html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ms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3FBA8-E1F7-4BD2-B45D-6BB06172B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C:\Users\Katms\AppData\Roaming\Microsoft\Templates\Basic resume (Timeless design).dotx</Template>
  <TotalTime>78</TotalTime>
  <Pages>1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Katherine stein</dc:title>
  <dc:subject/>
  <dc:creator>Kat S</dc:creator>
  <cp:keywords/>
  <dc:description/>
  <cp:lastModifiedBy>S: Stein, Katherine M (kstein13)</cp:lastModifiedBy>
  <cp:revision>41</cp:revision>
  <dcterms:created xsi:type="dcterms:W3CDTF">2024-02-19T01:14:00Z</dcterms:created>
  <dcterms:modified xsi:type="dcterms:W3CDTF">2024-10-25T02:44:00Z</dcterms:modified>
</cp:coreProperties>
</file>
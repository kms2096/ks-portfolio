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6D01EA" w14:paraId="1D3495CC" w14:textId="77777777" w:rsidTr="003E543D">
        <w:tc>
          <w:tcPr>
            <w:tcW w:w="3356" w:type="dxa"/>
          </w:tcPr>
          <w:p w14:paraId="2FF2B2C5" w14:textId="5B836106" w:rsidR="006D01EA" w:rsidRPr="003E543D" w:rsidRDefault="006D01EA" w:rsidP="006D01EA">
            <w:pPr>
              <w:pStyle w:val="ContactInfo"/>
              <w:jc w:val="center"/>
            </w:pPr>
            <w:r w:rsidRPr="003E543D">
              <w:t>(585) 309-3015</w:t>
            </w:r>
          </w:p>
        </w:tc>
        <w:tc>
          <w:tcPr>
            <w:tcW w:w="3209" w:type="dxa"/>
          </w:tcPr>
          <w:p w14:paraId="0CC1067D" w14:textId="3A8FF066" w:rsidR="006D01EA" w:rsidRPr="003E543D" w:rsidRDefault="006D01EA" w:rsidP="006D01EA">
            <w:pPr>
              <w:pStyle w:val="ContactInfo"/>
              <w:jc w:val="center"/>
            </w:pPr>
            <w:r w:rsidRPr="003E543D">
              <w:t>kms2096@g.rit.edu</w:t>
            </w:r>
          </w:p>
        </w:tc>
        <w:tc>
          <w:tcPr>
            <w:tcW w:w="3505" w:type="dxa"/>
          </w:tcPr>
          <w:p w14:paraId="6422917F" w14:textId="74B8201F" w:rsidR="006D01EA" w:rsidRPr="003E543D" w:rsidRDefault="002B6739" w:rsidP="006D01EA">
            <w:pPr>
              <w:pStyle w:val="ContactInfo"/>
              <w:jc w:val="center"/>
            </w:pPr>
            <w:hyperlink r:id="rId8" w:history="1">
              <w:r w:rsidR="008A79C5" w:rsidRPr="000B503A">
                <w:rPr>
                  <w:rStyle w:val="Hyperlink"/>
                </w:rPr>
                <w:t>https://</w:t>
              </w:r>
              <w:r w:rsidR="003E543D" w:rsidRPr="000B503A">
                <w:rPr>
                  <w:rStyle w:val="Hyperlink"/>
                </w:rPr>
                <w:t>kms2096.github.io/ks-portfolio/</w:t>
              </w:r>
            </w:hyperlink>
          </w:p>
        </w:tc>
      </w:tr>
    </w:tbl>
    <w:p w14:paraId="1FDCCA07" w14:textId="3E0AEB7D" w:rsidR="000710A0" w:rsidRPr="003E543D" w:rsidRDefault="000710A0" w:rsidP="003E543D">
      <w:pPr>
        <w:pStyle w:val="ContactInfo"/>
        <w:jc w:val="left"/>
        <w:rPr>
          <w:sz w:val="2"/>
          <w:szCs w:val="2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710"/>
        <w:gridCol w:w="8370"/>
      </w:tblGrid>
      <w:tr w:rsidR="000828D3" w:rsidRPr="003E543D" w14:paraId="134F9E35" w14:textId="77777777" w:rsidTr="00866B83">
        <w:tc>
          <w:tcPr>
            <w:tcW w:w="1710" w:type="dxa"/>
            <w:tcMar>
              <w:right w:w="475" w:type="dxa"/>
            </w:tcMar>
          </w:tcPr>
          <w:p w14:paraId="1EB41F3D" w14:textId="77777777" w:rsidR="000828D3" w:rsidRDefault="000828D3" w:rsidP="00866B83">
            <w:pPr>
              <w:pStyle w:val="Heading1"/>
            </w:pPr>
            <w:r>
              <w:t>Skills &amp; Abilities</w:t>
            </w:r>
          </w:p>
        </w:tc>
        <w:tc>
          <w:tcPr>
            <w:tcW w:w="8370" w:type="dxa"/>
          </w:tcPr>
          <w:p w14:paraId="7F1F1CBB" w14:textId="264BCE1B" w:rsidR="000828D3" w:rsidRDefault="000828D3" w:rsidP="00866B83">
            <w:pPr>
              <w:pStyle w:val="ResumeText"/>
              <w:spacing w:line="360" w:lineRule="auto"/>
            </w:pPr>
            <w:r>
              <w:t>Programming: C#</w:t>
            </w:r>
            <w:r w:rsidR="00B834AA">
              <w:t xml:space="preserve"> (3 </w:t>
            </w:r>
            <w:r w:rsidR="00697A42">
              <w:t>yrs.</w:t>
            </w:r>
            <w:r w:rsidR="00B834AA">
              <w:t>)</w:t>
            </w:r>
            <w:r>
              <w:t>, C</w:t>
            </w:r>
            <w:r w:rsidR="00B834AA">
              <w:t xml:space="preserve"> (</w:t>
            </w:r>
            <w:r w:rsidR="00E81E4A">
              <w:t xml:space="preserve">1 </w:t>
            </w:r>
            <w:r w:rsidR="00697A42">
              <w:t>yr.</w:t>
            </w:r>
            <w:r w:rsidR="00E81E4A">
              <w:t>)</w:t>
            </w:r>
            <w:r>
              <w:t>, C++</w:t>
            </w:r>
            <w:r w:rsidR="00E81E4A">
              <w:t xml:space="preserve"> (2 </w:t>
            </w:r>
            <w:r w:rsidR="00697A42">
              <w:t>yrs.</w:t>
            </w:r>
            <w:r w:rsidR="00E81E4A">
              <w:t>)</w:t>
            </w:r>
            <w:r>
              <w:t xml:space="preserve">, </w:t>
            </w:r>
            <w:r w:rsidR="00E81E4A">
              <w:t>Python</w:t>
            </w:r>
            <w:r w:rsidR="00BA2005">
              <w:t xml:space="preserve"> (0.5 </w:t>
            </w:r>
            <w:r w:rsidR="00697A42">
              <w:t>yr.</w:t>
            </w:r>
            <w:r w:rsidR="00BA2005">
              <w:t>)</w:t>
            </w:r>
            <w:r w:rsidR="00E81E4A">
              <w:t xml:space="preserve">, </w:t>
            </w:r>
            <w:r>
              <w:t>Java</w:t>
            </w:r>
            <w:r w:rsidR="00EE67FB">
              <w:t xml:space="preserve"> (1 </w:t>
            </w:r>
            <w:r w:rsidR="00697A42">
              <w:t>yr.</w:t>
            </w:r>
            <w:r w:rsidR="00EE67FB">
              <w:t>)</w:t>
            </w:r>
            <w:r w:rsidR="00801E9A">
              <w:t>, HLSL</w:t>
            </w:r>
            <w:r w:rsidR="00EE67FB">
              <w:t xml:space="preserve"> (1 </w:t>
            </w:r>
            <w:r w:rsidR="00697A42">
              <w:t>yr.</w:t>
            </w:r>
            <w:r w:rsidR="00EE67FB">
              <w:t>)</w:t>
            </w:r>
            <w:r>
              <w:t xml:space="preserve">, </w:t>
            </w:r>
            <w:r w:rsidR="002C6928">
              <w:t>JavaScript</w:t>
            </w:r>
            <w:r w:rsidR="00EE67FB">
              <w:t xml:space="preserve"> (1 </w:t>
            </w:r>
            <w:r w:rsidR="002C6928">
              <w:t>yr.</w:t>
            </w:r>
            <w:r w:rsidR="00EE67FB">
              <w:t>)</w:t>
            </w:r>
            <w:r>
              <w:t>, HTML</w:t>
            </w:r>
            <w:r w:rsidR="004E0622">
              <w:t xml:space="preserve"> </w:t>
            </w:r>
            <w:r w:rsidR="00BA2005">
              <w:t xml:space="preserve">(1 </w:t>
            </w:r>
            <w:r w:rsidR="002C6928">
              <w:t>yr.</w:t>
            </w:r>
            <w:r w:rsidR="00BA2005">
              <w:t>)</w:t>
            </w:r>
            <w:r>
              <w:t>, CSS</w:t>
            </w:r>
            <w:r w:rsidR="00BA2005">
              <w:t xml:space="preserve"> (1 </w:t>
            </w:r>
            <w:r w:rsidR="002C6928">
              <w:t>yr.</w:t>
            </w:r>
            <w:r w:rsidR="00BA2005">
              <w:t>)</w:t>
            </w:r>
            <w:r>
              <w:t xml:space="preserve">, Blueprints proficiency </w:t>
            </w:r>
            <w:r w:rsidR="00BA2005">
              <w:t xml:space="preserve">(1.5 </w:t>
            </w:r>
            <w:r w:rsidR="002C6928">
              <w:t>yr.</w:t>
            </w:r>
            <w:r w:rsidR="00BA2005">
              <w:t>)</w:t>
            </w:r>
          </w:p>
          <w:p w14:paraId="679E2D43" w14:textId="4BD0EA65" w:rsidR="000828D3" w:rsidRDefault="000828D3" w:rsidP="00866B83">
            <w:pPr>
              <w:pStyle w:val="ResumeText"/>
              <w:spacing w:line="360" w:lineRule="auto"/>
            </w:pPr>
            <w:r>
              <w:t>Game Engines: Unity</w:t>
            </w:r>
            <w:r w:rsidR="00E81E4A">
              <w:t xml:space="preserve"> (</w:t>
            </w:r>
            <w:r w:rsidR="004C3CC7">
              <w:t xml:space="preserve">3 </w:t>
            </w:r>
            <w:r w:rsidR="002C6928">
              <w:t>yrs.</w:t>
            </w:r>
            <w:r w:rsidR="004C3CC7">
              <w:t>)</w:t>
            </w:r>
            <w:r>
              <w:t>, Unreal Engine 4/5</w:t>
            </w:r>
            <w:r w:rsidR="004C3CC7">
              <w:t xml:space="preserve"> (1.5 </w:t>
            </w:r>
            <w:r w:rsidR="002C6928">
              <w:t>yrs.</w:t>
            </w:r>
            <w:r w:rsidR="004C3CC7">
              <w:t>)</w:t>
            </w:r>
            <w:r>
              <w:t>, Mono</w:t>
            </w:r>
            <w:r w:rsidR="00A36805">
              <w:t>G</w:t>
            </w:r>
            <w:r>
              <w:t>ame</w:t>
            </w:r>
            <w:r w:rsidR="0088276C">
              <w:t xml:space="preserve"> (0.5 yr.)</w:t>
            </w:r>
            <w:r w:rsidR="00E81E4A">
              <w:t>, Godot</w:t>
            </w:r>
            <w:r>
              <w:t xml:space="preserve"> </w:t>
            </w:r>
            <w:r w:rsidR="0088276C">
              <w:t>(0.5 yr.)</w:t>
            </w:r>
          </w:p>
          <w:p w14:paraId="3A3B62F2" w14:textId="1CC20284" w:rsidR="000828D3" w:rsidRDefault="000828D3" w:rsidP="00866B83">
            <w:pPr>
              <w:pStyle w:val="ResumeText"/>
              <w:spacing w:line="360" w:lineRule="auto"/>
            </w:pPr>
            <w:r>
              <w:t>Software: Perforce</w:t>
            </w:r>
            <w:r w:rsidR="000B0BF7">
              <w:t>, Jira, Confluence</w:t>
            </w:r>
            <w:r w:rsidR="00C518E0">
              <w:t>, Slack</w:t>
            </w:r>
            <w:r>
              <w:t xml:space="preserve">, Maya, </w:t>
            </w:r>
            <w:r w:rsidR="002B6739">
              <w:t>*NIX,</w:t>
            </w:r>
            <w:r>
              <w:t xml:space="preserve"> Adobe Suite</w:t>
            </w:r>
          </w:p>
        </w:tc>
      </w:tr>
      <w:tr w:rsidR="000828D3" w14:paraId="30DFECF3" w14:textId="77777777" w:rsidTr="00CF764F">
        <w:trPr>
          <w:trHeight w:val="674"/>
        </w:trPr>
        <w:tc>
          <w:tcPr>
            <w:tcW w:w="1710" w:type="dxa"/>
            <w:tcMar>
              <w:right w:w="475" w:type="dxa"/>
            </w:tcMar>
          </w:tcPr>
          <w:p w14:paraId="796141D3" w14:textId="7A31082A" w:rsidR="000828D3" w:rsidRDefault="000828D3" w:rsidP="000828D3">
            <w:pPr>
              <w:pStyle w:val="Heading1"/>
            </w:pPr>
            <w:r>
              <w:t>Education</w:t>
            </w:r>
          </w:p>
        </w:tc>
        <w:tc>
          <w:tcPr>
            <w:tcW w:w="8370" w:type="dxa"/>
          </w:tcPr>
          <w:p w14:paraId="461338B4" w14:textId="77777777" w:rsidR="000828D3" w:rsidRPr="007F32D1" w:rsidRDefault="000828D3" w:rsidP="000828D3">
            <w:pPr>
              <w:pStyle w:val="Heading2"/>
            </w:pPr>
            <w:r>
              <w:t>rochester institute of technology, rochester, ny - b.s. Game Design and development</w:t>
            </w:r>
          </w:p>
          <w:p w14:paraId="23272C6C" w14:textId="6A733E8F" w:rsidR="000828D3" w:rsidRDefault="000828D3" w:rsidP="000828D3">
            <w:pPr>
              <w:pStyle w:val="ResumeText"/>
              <w:spacing w:line="360" w:lineRule="auto"/>
            </w:pPr>
            <w:r>
              <w:t>Certificate: Leading High Performance Teams Certificate</w:t>
            </w:r>
          </w:p>
        </w:tc>
      </w:tr>
      <w:tr w:rsidR="00FC0C11" w14:paraId="090BFAD0" w14:textId="77777777" w:rsidTr="00871EBB">
        <w:tc>
          <w:tcPr>
            <w:tcW w:w="1710" w:type="dxa"/>
            <w:tcMar>
              <w:right w:w="475" w:type="dxa"/>
            </w:tcMar>
          </w:tcPr>
          <w:p w14:paraId="3BEDA7F9" w14:textId="767A64B6" w:rsidR="00FC0C11" w:rsidRDefault="00FC0C11" w:rsidP="00FC0C11">
            <w:pPr>
              <w:pStyle w:val="Heading1"/>
            </w:pPr>
            <w:r>
              <w:t>Work History</w:t>
            </w:r>
          </w:p>
        </w:tc>
        <w:tc>
          <w:tcPr>
            <w:tcW w:w="8370" w:type="dxa"/>
          </w:tcPr>
          <w:p w14:paraId="1A47CF95" w14:textId="77777777" w:rsidR="00E02144" w:rsidRDefault="009A6F29" w:rsidP="00FC0C11">
            <w:pPr>
              <w:pStyle w:val="Heading2"/>
            </w:pPr>
            <w:r>
              <w:t>Student researcher</w:t>
            </w:r>
            <w:r w:rsidR="00E02144">
              <w:t>, Rochester, ny</w:t>
            </w:r>
          </w:p>
          <w:p w14:paraId="7FAED5BF" w14:textId="2A501F93" w:rsidR="00E02144" w:rsidRDefault="009A6F29" w:rsidP="00E02144">
            <w:pPr>
              <w:pStyle w:val="ResumeText"/>
            </w:pPr>
            <w:r>
              <w:t xml:space="preserve"> </w:t>
            </w:r>
            <w:r w:rsidR="005B4F92">
              <w:t>January 2024</w:t>
            </w:r>
            <w:r w:rsidR="00E02144">
              <w:t xml:space="preserve"> – </w:t>
            </w:r>
            <w:r w:rsidR="005B4F92">
              <w:t>Present</w:t>
            </w:r>
          </w:p>
          <w:p w14:paraId="2485F51D" w14:textId="7639FD6C" w:rsidR="005B4F92" w:rsidRDefault="0088276C" w:rsidP="005B4F92">
            <w:pPr>
              <w:pStyle w:val="ResumeText"/>
              <w:numPr>
                <w:ilvl w:val="0"/>
                <w:numId w:val="2"/>
              </w:numPr>
            </w:pPr>
            <w:r>
              <w:t>Assisted</w:t>
            </w:r>
            <w:r w:rsidR="00CC3DA0">
              <w:t xml:space="preserve"> </w:t>
            </w:r>
            <w:r>
              <w:t>in building</w:t>
            </w:r>
            <w:r w:rsidR="00CC3DA0">
              <w:t xml:space="preserve"> </w:t>
            </w:r>
            <w:r w:rsidR="00B50BC1">
              <w:t>an AI framework for interactive story experience management</w:t>
            </w:r>
          </w:p>
          <w:p w14:paraId="71B02716" w14:textId="6A943508" w:rsidR="009A6F29" w:rsidRDefault="00E35B11" w:rsidP="004C2E14">
            <w:pPr>
              <w:pStyle w:val="ResumeText"/>
              <w:numPr>
                <w:ilvl w:val="0"/>
                <w:numId w:val="2"/>
              </w:numPr>
            </w:pPr>
            <w:r>
              <w:t xml:space="preserve">Designed and built </w:t>
            </w:r>
            <w:r w:rsidR="004C2E14">
              <w:t>a</w:t>
            </w:r>
            <w:r w:rsidR="00B127E8">
              <w:t xml:space="preserve"> Python</w:t>
            </w:r>
            <w:r w:rsidR="004C2E14">
              <w:t xml:space="preserve"> parser </w:t>
            </w:r>
            <w:r w:rsidR="00B127E8">
              <w:t xml:space="preserve">for </w:t>
            </w:r>
            <w:r w:rsidR="004C2E14">
              <w:t>PDDL</w:t>
            </w:r>
            <w:r w:rsidR="00B127E8">
              <w:t xml:space="preserve"> files</w:t>
            </w:r>
          </w:p>
          <w:p w14:paraId="5076948D" w14:textId="44865D25" w:rsidR="00FC0C11" w:rsidRDefault="00FC0C11" w:rsidP="00FC0C11">
            <w:pPr>
              <w:pStyle w:val="Heading2"/>
            </w:pPr>
            <w:r>
              <w:t>something wicked games, Rockville, MD</w:t>
            </w:r>
          </w:p>
          <w:p w14:paraId="702DB791" w14:textId="77777777" w:rsidR="00FC0C11" w:rsidRDefault="00FC0C11" w:rsidP="00FC0C11">
            <w:pPr>
              <w:pStyle w:val="ResumeText"/>
            </w:pPr>
            <w:r>
              <w:t>June 2023 – August 2023</w:t>
            </w:r>
          </w:p>
          <w:p w14:paraId="56968162" w14:textId="2A1663AF" w:rsidR="004B7075" w:rsidRDefault="00FC0C11" w:rsidP="00FC0C11">
            <w:pPr>
              <w:pStyle w:val="ResumeText"/>
              <w:numPr>
                <w:ilvl w:val="0"/>
                <w:numId w:val="1"/>
              </w:numPr>
            </w:pPr>
            <w:r>
              <w:t xml:space="preserve">Worked on a large team </w:t>
            </w:r>
            <w:r w:rsidR="004B7075">
              <w:t xml:space="preserve">communicating using </w:t>
            </w:r>
            <w:r w:rsidR="003A7CCA">
              <w:t xml:space="preserve">Perforce, </w:t>
            </w:r>
            <w:r w:rsidR="004B7075">
              <w:t>Jira, Confluence</w:t>
            </w:r>
            <w:r w:rsidR="00436DE9">
              <w:t xml:space="preserve">, </w:t>
            </w:r>
            <w:r w:rsidR="003A7CCA">
              <w:t xml:space="preserve">and </w:t>
            </w:r>
            <w:r w:rsidR="00436DE9">
              <w:t>Slack</w:t>
            </w:r>
          </w:p>
          <w:p w14:paraId="7EE896A8" w14:textId="3BE8B354" w:rsidR="003A7CCA" w:rsidRDefault="003A7CCA" w:rsidP="00FC0C11">
            <w:pPr>
              <w:pStyle w:val="ResumeText"/>
              <w:numPr>
                <w:ilvl w:val="0"/>
                <w:numId w:val="1"/>
              </w:numPr>
            </w:pPr>
            <w:r>
              <w:t>Utilized Unreal Engine 5 and employed a combination of C++, blueprints, and UMG to create widgets</w:t>
            </w:r>
          </w:p>
          <w:p w14:paraId="2751D2AD" w14:textId="13ECED2A" w:rsidR="00C87E83" w:rsidRDefault="00066D42" w:rsidP="00FC0C11">
            <w:pPr>
              <w:pStyle w:val="ResumeText"/>
              <w:numPr>
                <w:ilvl w:val="0"/>
                <w:numId w:val="1"/>
              </w:numPr>
            </w:pPr>
            <w:r>
              <w:t>Provid</w:t>
            </w:r>
            <w:r w:rsidR="00117144">
              <w:t>ed</w:t>
            </w:r>
            <w:r>
              <w:t xml:space="preserve"> </w:t>
            </w:r>
            <w:r w:rsidR="00565059">
              <w:t>gameplay demonstrations</w:t>
            </w:r>
            <w:r w:rsidR="00117144">
              <w:t xml:space="preserve">, recordings </w:t>
            </w:r>
            <w:r w:rsidR="00807B43">
              <w:t>and write</w:t>
            </w:r>
            <w:r w:rsidR="00A36805">
              <w:t xml:space="preserve"> </w:t>
            </w:r>
            <w:r w:rsidR="00807B43">
              <w:t xml:space="preserve">ups </w:t>
            </w:r>
            <w:r w:rsidR="00117144">
              <w:t xml:space="preserve">of </w:t>
            </w:r>
            <w:r w:rsidR="00807B43">
              <w:t>glitches</w:t>
            </w:r>
            <w:r w:rsidR="00117144">
              <w:t>,</w:t>
            </w:r>
            <w:r w:rsidR="00565059">
              <w:t xml:space="preserve"> </w:t>
            </w:r>
            <w:r w:rsidR="007145A5">
              <w:t xml:space="preserve">and feedback </w:t>
            </w:r>
            <w:r w:rsidR="00565059">
              <w:t xml:space="preserve">to </w:t>
            </w:r>
            <w:r w:rsidR="00B920B3">
              <w:t xml:space="preserve">other </w:t>
            </w:r>
            <w:r w:rsidR="00565059">
              <w:t>develop</w:t>
            </w:r>
            <w:r w:rsidR="00B920B3">
              <w:t>ers</w:t>
            </w:r>
          </w:p>
        </w:tc>
      </w:tr>
      <w:tr w:rsidR="00FC0C11" w14:paraId="2D08C08A" w14:textId="77777777" w:rsidTr="00FC0C11">
        <w:tc>
          <w:tcPr>
            <w:tcW w:w="1710" w:type="dxa"/>
          </w:tcPr>
          <w:p w14:paraId="7CAFBA1B" w14:textId="77777777" w:rsidR="00FC0C11" w:rsidRDefault="00FC0C11" w:rsidP="00FC0C11">
            <w:pPr>
              <w:pStyle w:val="Heading1"/>
              <w:jc w:val="center"/>
            </w:pPr>
            <w:r>
              <w:t>Projects</w:t>
            </w:r>
          </w:p>
        </w:tc>
        <w:tc>
          <w:tcPr>
            <w:tcW w:w="8370" w:type="dxa"/>
          </w:tcPr>
          <w:p w14:paraId="20180681" w14:textId="04866A8C" w:rsidR="00A536EE" w:rsidRDefault="002B6739" w:rsidP="00A536EE">
            <w:pPr>
              <w:pStyle w:val="Heading2"/>
            </w:pPr>
            <w:hyperlink r:id="rId9" w:history="1">
              <w:r w:rsidR="00F02026" w:rsidRPr="002F0DD7">
                <w:rPr>
                  <w:rStyle w:val="Hyperlink"/>
                </w:rPr>
                <w:t>directx rendering engine</w:t>
              </w:r>
            </w:hyperlink>
            <w:r w:rsidR="00F02026">
              <w:t xml:space="preserve"> </w:t>
            </w:r>
            <w:r w:rsidR="00A536EE">
              <w:t xml:space="preserve">– </w:t>
            </w:r>
            <w:r w:rsidR="00F02026">
              <w:t>Visual Studio</w:t>
            </w:r>
          </w:p>
          <w:p w14:paraId="54BE5176" w14:textId="38761A10" w:rsidR="00A536EE" w:rsidRDefault="00F02026" w:rsidP="00A536EE">
            <w:pPr>
              <w:pStyle w:val="ResumeText"/>
            </w:pPr>
            <w:r>
              <w:t>August</w:t>
            </w:r>
            <w:r w:rsidR="00A536EE">
              <w:t xml:space="preserve"> 2023 – </w:t>
            </w:r>
            <w:r w:rsidR="00AE43EE">
              <w:t>December</w:t>
            </w:r>
            <w:r w:rsidR="00A536EE">
              <w:t xml:space="preserve"> 2023</w:t>
            </w:r>
          </w:p>
          <w:p w14:paraId="24480A77" w14:textId="4BC77D5E" w:rsidR="00A536EE" w:rsidRDefault="00AE43EE" w:rsidP="00A536EE">
            <w:pPr>
              <w:pStyle w:val="ResumeText"/>
              <w:numPr>
                <w:ilvl w:val="0"/>
                <w:numId w:val="1"/>
              </w:numPr>
            </w:pPr>
            <w:r>
              <w:t>Built a DirectX rendering engine using Win32 API, HLSL, and C++ capable of 2D and 3D graphics</w:t>
            </w:r>
          </w:p>
          <w:p w14:paraId="349257DF" w14:textId="7E46011E" w:rsidR="00A536EE" w:rsidRDefault="00AE43EE" w:rsidP="00EC7035">
            <w:pPr>
              <w:pStyle w:val="ResumeText"/>
              <w:numPr>
                <w:ilvl w:val="0"/>
                <w:numId w:val="1"/>
              </w:numPr>
            </w:pPr>
            <w:r>
              <w:t>Implemented GUI, multiple cameras, a lighting system</w:t>
            </w:r>
            <w:r w:rsidR="008213CB">
              <w:t>, and textures</w:t>
            </w:r>
          </w:p>
          <w:p w14:paraId="195341B7" w14:textId="5EFB1304" w:rsidR="008213CB" w:rsidRDefault="008213CB" w:rsidP="00EC7035">
            <w:pPr>
              <w:pStyle w:val="ResumeText"/>
              <w:numPr>
                <w:ilvl w:val="0"/>
                <w:numId w:val="1"/>
              </w:numPr>
            </w:pPr>
            <w:r>
              <w:t>Added</w:t>
            </w:r>
            <w:r w:rsidR="00B30084">
              <w:t xml:space="preserve"> skybox generation,</w:t>
            </w:r>
            <w:r>
              <w:t xml:space="preserve"> normal and shadow mapping capabilities </w:t>
            </w:r>
          </w:p>
          <w:p w14:paraId="3C045C36" w14:textId="2A245956" w:rsidR="00FC0C11" w:rsidRDefault="002B6739" w:rsidP="00FC0C11">
            <w:pPr>
              <w:pStyle w:val="Heading2"/>
            </w:pPr>
            <w:hyperlink r:id="rId10" w:history="1">
              <w:r w:rsidR="00DF239B" w:rsidRPr="00DF239B">
                <w:rPr>
                  <w:rStyle w:val="Hyperlink"/>
                </w:rPr>
                <w:t>high noon</w:t>
              </w:r>
            </w:hyperlink>
            <w:r w:rsidR="00DF239B">
              <w:t xml:space="preserve"> </w:t>
            </w:r>
            <w:r w:rsidR="00FC0C11">
              <w:t xml:space="preserve">– Unity </w:t>
            </w:r>
          </w:p>
          <w:p w14:paraId="0E52561E" w14:textId="77777777" w:rsidR="00FC0C11" w:rsidRDefault="00FC0C11" w:rsidP="00FC0C11">
            <w:pPr>
              <w:pStyle w:val="ResumeText"/>
            </w:pPr>
            <w:r>
              <w:t>September 2022 - October 2022</w:t>
            </w:r>
          </w:p>
          <w:p w14:paraId="07BE6FDA" w14:textId="77777777" w:rsidR="00FC0C11" w:rsidRDefault="00FC0C11" w:rsidP="00FC0C11">
            <w:pPr>
              <w:pStyle w:val="ResumeText"/>
              <w:numPr>
                <w:ilvl w:val="0"/>
                <w:numId w:val="1"/>
              </w:numPr>
            </w:pPr>
            <w:r w:rsidRPr="00335599">
              <w:t>Solo project with custom physics and collision system</w:t>
            </w:r>
            <w:r>
              <w:t xml:space="preserve"> u</w:t>
            </w:r>
            <w:r w:rsidRPr="00335599">
              <w:t>tiliz</w:t>
            </w:r>
            <w:r>
              <w:t>ing</w:t>
            </w:r>
            <w:r w:rsidRPr="00335599">
              <w:t xml:space="preserve"> Unity's canvas, animation, and new input system</w:t>
            </w:r>
          </w:p>
          <w:p w14:paraId="29A4A989" w14:textId="6DF0EB78" w:rsidR="00FC0C11" w:rsidRDefault="00553D2D" w:rsidP="000033DC">
            <w:pPr>
              <w:pStyle w:val="ResumeText"/>
              <w:numPr>
                <w:ilvl w:val="0"/>
                <w:numId w:val="1"/>
              </w:numPr>
            </w:pPr>
            <w:r w:rsidRPr="00E36398">
              <w:t xml:space="preserve">Encountered </w:t>
            </w:r>
            <w:r w:rsidR="0070701A">
              <w:t xml:space="preserve">and solved </w:t>
            </w:r>
            <w:r w:rsidR="0066657E">
              <w:t>physics and collision</w:t>
            </w:r>
            <w:r w:rsidR="00FC1315" w:rsidRPr="00E36398">
              <w:t xml:space="preserve"> </w:t>
            </w:r>
            <w:r w:rsidRPr="00E36398">
              <w:t>bug</w:t>
            </w:r>
            <w:r w:rsidR="0066657E">
              <w:t xml:space="preserve">s </w:t>
            </w:r>
            <w:r w:rsidR="00C96B5A">
              <w:t>employing Visual Studio breakpoints</w:t>
            </w:r>
          </w:p>
        </w:tc>
      </w:tr>
    </w:tbl>
    <w:p w14:paraId="23A2235C" w14:textId="77777777" w:rsidR="000828D3" w:rsidRPr="00E024B7" w:rsidRDefault="000828D3">
      <w:pPr>
        <w:rPr>
          <w:sz w:val="2"/>
          <w:szCs w:val="2"/>
        </w:rPr>
      </w:pPr>
    </w:p>
    <w:sectPr w:rsidR="000828D3" w:rsidRPr="00E024B7" w:rsidSect="007D4CB8">
      <w:footerReference w:type="default" r:id="rId11"/>
      <w:headerReference w:type="first" r:id="rId12"/>
      <w:pgSz w:w="12240" w:h="15840" w:code="1"/>
      <w:pgMar w:top="1080" w:right="1080" w:bottom="1080" w:left="1080" w:header="43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89FD4" w14:textId="77777777" w:rsidR="007D4CB8" w:rsidRDefault="007D4CB8">
      <w:pPr>
        <w:spacing w:after="0" w:line="240" w:lineRule="auto"/>
      </w:pPr>
      <w:r>
        <w:separator/>
      </w:r>
    </w:p>
  </w:endnote>
  <w:endnote w:type="continuationSeparator" w:id="0">
    <w:p w14:paraId="5370F901" w14:textId="77777777" w:rsidR="007D4CB8" w:rsidRDefault="007D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43BC" w14:textId="77777777" w:rsidR="000710A0" w:rsidRDefault="00602E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15309" w14:textId="77777777" w:rsidR="007D4CB8" w:rsidRDefault="007D4CB8">
      <w:pPr>
        <w:spacing w:after="0" w:line="240" w:lineRule="auto"/>
      </w:pPr>
      <w:r>
        <w:separator/>
      </w:r>
    </w:p>
  </w:footnote>
  <w:footnote w:type="continuationSeparator" w:id="0">
    <w:p w14:paraId="59CCF628" w14:textId="77777777" w:rsidR="007D4CB8" w:rsidRDefault="007D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9E5FE" w14:textId="3AAEAD1B" w:rsidR="00E95F90" w:rsidRDefault="008D34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0" locked="0" layoutInCell="1" allowOverlap="0" wp14:anchorId="5A33BBE0" wp14:editId="4F95D91A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49950" cy="394970"/>
              <wp:effectExtent l="0" t="0" r="0" b="5080"/>
              <wp:wrapNone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94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B0D463" w14:textId="22FF8EF0" w:rsidR="008D3448" w:rsidRPr="00801208" w:rsidRDefault="008D3448" w:rsidP="00801208">
                              <w:pPr>
                                <w:pStyle w:val="Header"/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01208"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Katherine stein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33BBE0" id="Rectangle 63" o:spid="_x0000_s1026" style="position:absolute;margin-left:417.3pt;margin-top:0;width:468.5pt;height:31.1pt;z-index:251659264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" o:allowoverlap="f" fillcolor="#7e97ad [3204]" stroked="f" strokeweight="2pt">
              <v:textbox>
                <w:txbxContent>
                  <w:sdt>
                    <w:sdtPr>
                      <w:rPr>
                        <w:rFonts w:asciiTheme="majorHAnsi" w:hAnsiTheme="majorHAnsi" w:cstheme="majorHAnsi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B0D463" w14:textId="22FF8EF0" w:rsidR="008D3448" w:rsidRPr="00801208" w:rsidRDefault="008D3448" w:rsidP="00801208">
                        <w:pPr>
                          <w:pStyle w:val="Header"/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01208"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Katherine stein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67278"/>
    <w:multiLevelType w:val="hybridMultilevel"/>
    <w:tmpl w:val="54AE2A62"/>
    <w:lvl w:ilvl="0" w:tplc="139A3A06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8242D"/>
    <w:multiLevelType w:val="hybridMultilevel"/>
    <w:tmpl w:val="366AEE24"/>
    <w:lvl w:ilvl="0" w:tplc="44608F98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1064">
    <w:abstractNumId w:val="1"/>
  </w:num>
  <w:num w:numId="2" w16cid:durableId="1612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0"/>
    <w:rsid w:val="000033DC"/>
    <w:rsid w:val="00024A42"/>
    <w:rsid w:val="00036C4E"/>
    <w:rsid w:val="00066D42"/>
    <w:rsid w:val="000710A0"/>
    <w:rsid w:val="00073168"/>
    <w:rsid w:val="000828D3"/>
    <w:rsid w:val="0008308D"/>
    <w:rsid w:val="000B0BF7"/>
    <w:rsid w:val="000B503A"/>
    <w:rsid w:val="000C506F"/>
    <w:rsid w:val="000C57EF"/>
    <w:rsid w:val="000D6CB2"/>
    <w:rsid w:val="000E7D33"/>
    <w:rsid w:val="001062F4"/>
    <w:rsid w:val="00112E2B"/>
    <w:rsid w:val="001154C7"/>
    <w:rsid w:val="00117144"/>
    <w:rsid w:val="00122157"/>
    <w:rsid w:val="001345BC"/>
    <w:rsid w:val="00140E34"/>
    <w:rsid w:val="00172E2E"/>
    <w:rsid w:val="00183BDD"/>
    <w:rsid w:val="001C360E"/>
    <w:rsid w:val="001D4568"/>
    <w:rsid w:val="002013CD"/>
    <w:rsid w:val="00212AA6"/>
    <w:rsid w:val="00226817"/>
    <w:rsid w:val="00252284"/>
    <w:rsid w:val="00281F9F"/>
    <w:rsid w:val="00284AC6"/>
    <w:rsid w:val="002A28E4"/>
    <w:rsid w:val="002B6739"/>
    <w:rsid w:val="002C6928"/>
    <w:rsid w:val="002E6175"/>
    <w:rsid w:val="002F0DD7"/>
    <w:rsid w:val="003039BA"/>
    <w:rsid w:val="00331140"/>
    <w:rsid w:val="00335599"/>
    <w:rsid w:val="00371F7C"/>
    <w:rsid w:val="00397EF7"/>
    <w:rsid w:val="003A7CCA"/>
    <w:rsid w:val="003D7AB3"/>
    <w:rsid w:val="003E543D"/>
    <w:rsid w:val="003E75AF"/>
    <w:rsid w:val="004072BA"/>
    <w:rsid w:val="00423A00"/>
    <w:rsid w:val="00436DE9"/>
    <w:rsid w:val="004373D7"/>
    <w:rsid w:val="0044342B"/>
    <w:rsid w:val="00443B44"/>
    <w:rsid w:val="00444693"/>
    <w:rsid w:val="004631F8"/>
    <w:rsid w:val="00471740"/>
    <w:rsid w:val="00472735"/>
    <w:rsid w:val="00491BB9"/>
    <w:rsid w:val="004A1F83"/>
    <w:rsid w:val="004B677B"/>
    <w:rsid w:val="004B7075"/>
    <w:rsid w:val="004C12F8"/>
    <w:rsid w:val="004C2E14"/>
    <w:rsid w:val="004C36E8"/>
    <w:rsid w:val="004C3CC7"/>
    <w:rsid w:val="004E0622"/>
    <w:rsid w:val="004E3E8B"/>
    <w:rsid w:val="004E527D"/>
    <w:rsid w:val="004F5DFA"/>
    <w:rsid w:val="004F6EAC"/>
    <w:rsid w:val="00553D2D"/>
    <w:rsid w:val="00565059"/>
    <w:rsid w:val="005775A5"/>
    <w:rsid w:val="005856EA"/>
    <w:rsid w:val="005B4F92"/>
    <w:rsid w:val="005C64F3"/>
    <w:rsid w:val="005D6CCB"/>
    <w:rsid w:val="00602E00"/>
    <w:rsid w:val="006208C4"/>
    <w:rsid w:val="00636A8E"/>
    <w:rsid w:val="0066657E"/>
    <w:rsid w:val="00691BC5"/>
    <w:rsid w:val="00697A42"/>
    <w:rsid w:val="006B54B3"/>
    <w:rsid w:val="006D01EA"/>
    <w:rsid w:val="006D4BC1"/>
    <w:rsid w:val="006D5565"/>
    <w:rsid w:val="006F20A5"/>
    <w:rsid w:val="006F5158"/>
    <w:rsid w:val="00703B59"/>
    <w:rsid w:val="0070701A"/>
    <w:rsid w:val="007145A5"/>
    <w:rsid w:val="007437D3"/>
    <w:rsid w:val="00756C80"/>
    <w:rsid w:val="007652EE"/>
    <w:rsid w:val="00774A23"/>
    <w:rsid w:val="0078676C"/>
    <w:rsid w:val="007B65FE"/>
    <w:rsid w:val="007D4CB8"/>
    <w:rsid w:val="007F32D1"/>
    <w:rsid w:val="007F542B"/>
    <w:rsid w:val="00801208"/>
    <w:rsid w:val="00801E9A"/>
    <w:rsid w:val="00807B43"/>
    <w:rsid w:val="00814945"/>
    <w:rsid w:val="008160C9"/>
    <w:rsid w:val="008213CB"/>
    <w:rsid w:val="008427AE"/>
    <w:rsid w:val="00871EBB"/>
    <w:rsid w:val="00872B73"/>
    <w:rsid w:val="0088276C"/>
    <w:rsid w:val="00897C40"/>
    <w:rsid w:val="008A79C5"/>
    <w:rsid w:val="008D21AE"/>
    <w:rsid w:val="008D3448"/>
    <w:rsid w:val="008E1493"/>
    <w:rsid w:val="00914AB6"/>
    <w:rsid w:val="009218CD"/>
    <w:rsid w:val="00925FE0"/>
    <w:rsid w:val="0093447B"/>
    <w:rsid w:val="00936339"/>
    <w:rsid w:val="00955F82"/>
    <w:rsid w:val="00972E21"/>
    <w:rsid w:val="009749A7"/>
    <w:rsid w:val="009A0AFE"/>
    <w:rsid w:val="009A6F29"/>
    <w:rsid w:val="009B22B3"/>
    <w:rsid w:val="009E3CD8"/>
    <w:rsid w:val="009E5E5F"/>
    <w:rsid w:val="009F3E14"/>
    <w:rsid w:val="009F79E3"/>
    <w:rsid w:val="00A35D9B"/>
    <w:rsid w:val="00A36805"/>
    <w:rsid w:val="00A44B91"/>
    <w:rsid w:val="00A50AE9"/>
    <w:rsid w:val="00A536EE"/>
    <w:rsid w:val="00A83001"/>
    <w:rsid w:val="00AA79A8"/>
    <w:rsid w:val="00AE43EE"/>
    <w:rsid w:val="00B127E8"/>
    <w:rsid w:val="00B13C04"/>
    <w:rsid w:val="00B30084"/>
    <w:rsid w:val="00B50BC1"/>
    <w:rsid w:val="00B54CFF"/>
    <w:rsid w:val="00B75907"/>
    <w:rsid w:val="00B834AA"/>
    <w:rsid w:val="00B920B3"/>
    <w:rsid w:val="00B92CFD"/>
    <w:rsid w:val="00B94D7C"/>
    <w:rsid w:val="00BA2005"/>
    <w:rsid w:val="00BC6352"/>
    <w:rsid w:val="00BE3B58"/>
    <w:rsid w:val="00BE4911"/>
    <w:rsid w:val="00C071F6"/>
    <w:rsid w:val="00C32E30"/>
    <w:rsid w:val="00C518E0"/>
    <w:rsid w:val="00C6123A"/>
    <w:rsid w:val="00C81A09"/>
    <w:rsid w:val="00C862FD"/>
    <w:rsid w:val="00C87480"/>
    <w:rsid w:val="00C87E83"/>
    <w:rsid w:val="00C9595D"/>
    <w:rsid w:val="00C96B5A"/>
    <w:rsid w:val="00CB1066"/>
    <w:rsid w:val="00CC3DA0"/>
    <w:rsid w:val="00CE281F"/>
    <w:rsid w:val="00CE6D74"/>
    <w:rsid w:val="00CF764F"/>
    <w:rsid w:val="00D11D06"/>
    <w:rsid w:val="00D16A9B"/>
    <w:rsid w:val="00D27EFF"/>
    <w:rsid w:val="00D31ADE"/>
    <w:rsid w:val="00D81051"/>
    <w:rsid w:val="00DF239B"/>
    <w:rsid w:val="00DF6388"/>
    <w:rsid w:val="00E02144"/>
    <w:rsid w:val="00E024B7"/>
    <w:rsid w:val="00E35B11"/>
    <w:rsid w:val="00E36398"/>
    <w:rsid w:val="00E36965"/>
    <w:rsid w:val="00E81E4A"/>
    <w:rsid w:val="00E95F90"/>
    <w:rsid w:val="00EC69AD"/>
    <w:rsid w:val="00EC7035"/>
    <w:rsid w:val="00EE67FB"/>
    <w:rsid w:val="00F02026"/>
    <w:rsid w:val="00F071F0"/>
    <w:rsid w:val="00F159F3"/>
    <w:rsid w:val="00F239FB"/>
    <w:rsid w:val="00F3562D"/>
    <w:rsid w:val="00F832B5"/>
    <w:rsid w:val="00FC0C11"/>
    <w:rsid w:val="00FC1315"/>
    <w:rsid w:val="00FD04BB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1359"/>
  <w15:chartTrackingRefBased/>
  <w15:docId w15:val="{237E935E-9F0D-4BD6-A673-1DCB047D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E95F90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F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27AE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6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6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s2096.github.io/ks-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ms2096.github.io/ks-portfolio/gamepages/HighNo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ms2096.github.io/ks-portfolio/gamepages/GraphicsEngin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ms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FBA8-E1F7-4BD2-B45D-6BB06172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43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stein</dc:title>
  <dc:subject/>
  <dc:creator>Kat S</dc:creator>
  <cp:keywords/>
  <dc:description/>
  <cp:lastModifiedBy>Kat S</cp:lastModifiedBy>
  <cp:revision>30</cp:revision>
  <dcterms:created xsi:type="dcterms:W3CDTF">2024-02-19T01:14:00Z</dcterms:created>
  <dcterms:modified xsi:type="dcterms:W3CDTF">2024-02-19T02:18:00Z</dcterms:modified>
</cp:coreProperties>
</file>